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56"/>
        </w:rPr>
        <w:alias w:val="Author"/>
        <w:tag w:val=""/>
        <w:id w:val="1246310863"/>
        <w:placeholder>
          <w:docPart w:val="84AA127F04E34B49A1953210261371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306CA7C9" w14:textId="77777777" w:rsidR="0089108E" w:rsidRPr="004E5B4C" w:rsidRDefault="00E36109" w:rsidP="00843DAF">
          <w:pPr>
            <w:pStyle w:val="Title"/>
            <w:jc w:val="center"/>
            <w:rPr>
              <w:rFonts w:ascii="Arial" w:hAnsi="Arial" w:cs="Arial"/>
              <w:sz w:val="56"/>
            </w:rPr>
          </w:pPr>
          <w:r w:rsidRPr="004E5B4C">
            <w:rPr>
              <w:rFonts w:ascii="Arial" w:hAnsi="Arial" w:cs="Arial"/>
              <w:sz w:val="56"/>
            </w:rPr>
            <w:t>Justin Hathaway</w:t>
          </w:r>
        </w:p>
      </w:sdtContent>
    </w:sdt>
    <w:tbl>
      <w:tblPr>
        <w:tblStyle w:val="ResumeTable"/>
        <w:tblW w:w="4851" w:type="pct"/>
        <w:jc w:val="center"/>
        <w:tblLook w:val="04A0" w:firstRow="1" w:lastRow="0" w:firstColumn="1" w:lastColumn="0" w:noHBand="0" w:noVBand="1"/>
        <w:tblDescription w:val="Contact Info"/>
      </w:tblPr>
      <w:tblGrid>
        <w:gridCol w:w="1607"/>
        <w:gridCol w:w="7195"/>
      </w:tblGrid>
      <w:tr w:rsidR="0089108E" w:rsidRPr="009217CC" w14:paraId="6025A676" w14:textId="77777777" w:rsidTr="006E5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8"/>
          <w:jc w:val="center"/>
        </w:trPr>
        <w:tc>
          <w:tcPr>
            <w:tcW w:w="9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36D98FE" w14:textId="77777777" w:rsidR="0089108E" w:rsidRPr="009217CC" w:rsidRDefault="0089108E" w:rsidP="00843DAF">
            <w:pPr>
              <w:spacing w:line="240" w:lineRule="auto"/>
              <w:rPr>
                <w:rFonts w:ascii="Arial" w:hAnsi="Arial" w:cs="Arial"/>
                <w:sz w:val="10"/>
              </w:rPr>
            </w:pPr>
          </w:p>
        </w:tc>
        <w:tc>
          <w:tcPr>
            <w:tcW w:w="40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933359" w14:textId="77777777" w:rsidR="0089108E" w:rsidRPr="009217CC" w:rsidRDefault="0089108E" w:rsidP="00843DAF">
            <w:pPr>
              <w:spacing w:line="240" w:lineRule="auto"/>
              <w:rPr>
                <w:rFonts w:ascii="Arial" w:hAnsi="Arial" w:cs="Arial"/>
                <w:sz w:val="10"/>
              </w:rPr>
            </w:pPr>
          </w:p>
        </w:tc>
      </w:tr>
      <w:tr w:rsidR="006E59A5" w:rsidRPr="00C47629" w14:paraId="222A9CCE" w14:textId="77777777" w:rsidTr="006E59A5">
        <w:trPr>
          <w:trHeight w:val="144"/>
          <w:jc w:val="center"/>
        </w:trPr>
        <w:tc>
          <w:tcPr>
            <w:tcW w:w="5000" w:type="pct"/>
            <w:gridSpan w:val="2"/>
          </w:tcPr>
          <w:p w14:paraId="1F6FE180" w14:textId="51A892CD" w:rsidR="006E59A5" w:rsidRPr="00C47629" w:rsidRDefault="00483030" w:rsidP="006E59A5">
            <w:pPr>
              <w:pStyle w:val="ContactInfo"/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3220 Asbury </w:t>
            </w:r>
            <w:proofErr w:type="spellStart"/>
            <w:r>
              <w:rPr>
                <w:rFonts w:ascii="Arial" w:hAnsi="Arial" w:cs="Arial"/>
                <w:sz w:val="24"/>
              </w:rPr>
              <w:t>Sq</w:t>
            </w:r>
            <w:proofErr w:type="spellEnd"/>
            <w:r>
              <w:rPr>
                <w:rFonts w:ascii="Arial" w:hAnsi="Arial" w:cs="Arial"/>
                <w:sz w:val="24"/>
              </w:rPr>
              <w:t>, Dunwoody, GA</w:t>
            </w:r>
            <w:r w:rsidR="00ED2484">
              <w:rPr>
                <w:rFonts w:ascii="Arial" w:hAnsi="Arial" w:cs="Arial"/>
                <w:sz w:val="24"/>
              </w:rPr>
              <w:t>, 30346</w:t>
            </w:r>
            <w:r w:rsidR="00851D0A">
              <w:rPr>
                <w:rFonts w:ascii="Arial" w:hAnsi="Arial" w:cs="Arial"/>
                <w:sz w:val="24"/>
              </w:rPr>
              <w:t xml:space="preserve"> </w:t>
            </w:r>
            <w:r w:rsidR="006E59A5" w:rsidRPr="00C47629">
              <w:rPr>
                <w:rFonts w:ascii="Arial" w:hAnsi="Arial" w:cs="Arial"/>
                <w:color w:val="A6A6A6" w:themeColor="background1" w:themeShade="A6"/>
                <w:sz w:val="24"/>
              </w:rPr>
              <w:t>|</w:t>
            </w:r>
            <w:r w:rsidR="006E59A5" w:rsidRPr="00C47629">
              <w:rPr>
                <w:rFonts w:ascii="Arial" w:hAnsi="Arial" w:cs="Arial"/>
                <w:sz w:val="24"/>
              </w:rPr>
              <w:t> 864-551-3652 </w:t>
            </w:r>
            <w:r w:rsidR="006E59A5" w:rsidRPr="00C47629">
              <w:rPr>
                <w:rFonts w:ascii="Arial" w:hAnsi="Arial" w:cs="Arial"/>
                <w:color w:val="A6A6A6" w:themeColor="background1" w:themeShade="A6"/>
                <w:sz w:val="24"/>
              </w:rPr>
              <w:t>|</w:t>
            </w:r>
            <w:r w:rsidR="006E59A5" w:rsidRPr="00C47629">
              <w:rPr>
                <w:rFonts w:ascii="Arial" w:hAnsi="Arial" w:cs="Arial"/>
                <w:sz w:val="24"/>
              </w:rPr>
              <w:t> justin@hathaway.cc</w:t>
            </w:r>
          </w:p>
        </w:tc>
      </w:tr>
    </w:tbl>
    <w:p w14:paraId="224D9F7E" w14:textId="16EC65D0" w:rsidR="00FD3A05" w:rsidRPr="00FD3A05" w:rsidRDefault="00843DAF" w:rsidP="00FD3A05">
      <w:pPr>
        <w:pStyle w:val="SectionHeading"/>
        <w:spacing w:before="240" w:after="120" w:line="240" w:lineRule="auto"/>
        <w:rPr>
          <w:rFonts w:ascii="Arial" w:hAnsi="Arial" w:cs="Arial"/>
          <w:color w:val="0F6FC6" w:themeColor="accent1"/>
          <w:sz w:val="36"/>
        </w:rPr>
      </w:pPr>
      <w:r w:rsidRPr="00C47629">
        <w:rPr>
          <w:rFonts w:ascii="Arial" w:hAnsi="Arial" w:cs="Arial"/>
          <w:color w:val="0F6FC6" w:themeColor="accent1"/>
          <w:sz w:val="36"/>
        </w:rPr>
        <w:t>Objective</w:t>
      </w:r>
    </w:p>
    <w:p w14:paraId="4C62B5A7" w14:textId="7B866E2A" w:rsidR="005917B7" w:rsidRPr="005771A5" w:rsidRDefault="00843DAF" w:rsidP="005771A5">
      <w:pPr>
        <w:spacing w:after="0" w:line="320" w:lineRule="exact"/>
        <w:rPr>
          <w:rFonts w:ascii="Arial" w:hAnsi="Arial" w:cs="Arial"/>
          <w:sz w:val="28"/>
        </w:rPr>
      </w:pPr>
      <w:r w:rsidRPr="005771A5">
        <w:rPr>
          <w:rFonts w:ascii="Arial" w:hAnsi="Arial" w:cs="Arial"/>
          <w:sz w:val="28"/>
        </w:rPr>
        <w:t xml:space="preserve">To obtain a challenging and rewarding job that allows for the demonstration and development of my skills, experience, and adaptive nature to the </w:t>
      </w:r>
      <w:r w:rsidR="001278A5">
        <w:rPr>
          <w:rFonts w:ascii="Arial" w:hAnsi="Arial" w:cs="Arial"/>
          <w:sz w:val="28"/>
        </w:rPr>
        <w:t xml:space="preserve">field of </w:t>
      </w:r>
      <w:r w:rsidR="00C62C8F">
        <w:rPr>
          <w:rFonts w:ascii="Arial" w:hAnsi="Arial" w:cs="Arial"/>
          <w:sz w:val="28"/>
        </w:rPr>
        <w:t xml:space="preserve">web </w:t>
      </w:r>
      <w:r w:rsidR="002F3508">
        <w:rPr>
          <w:rFonts w:ascii="Arial" w:hAnsi="Arial" w:cs="Arial"/>
          <w:sz w:val="28"/>
        </w:rPr>
        <w:t>development</w:t>
      </w:r>
      <w:r w:rsidRPr="005771A5">
        <w:rPr>
          <w:rFonts w:ascii="Arial" w:hAnsi="Arial" w:cs="Arial"/>
          <w:sz w:val="28"/>
        </w:rPr>
        <w:t>.</w:t>
      </w:r>
    </w:p>
    <w:p w14:paraId="44BDAA7A" w14:textId="369EF477" w:rsidR="00467115" w:rsidRPr="00546519" w:rsidRDefault="00843DAF" w:rsidP="0075750F">
      <w:pPr>
        <w:pStyle w:val="SectionHeading"/>
        <w:spacing w:before="240" w:after="240" w:line="240" w:lineRule="auto"/>
        <w:rPr>
          <w:rFonts w:ascii="Arial" w:hAnsi="Arial" w:cs="Arial"/>
          <w:color w:val="0F6FC6" w:themeColor="accent1"/>
          <w:sz w:val="36"/>
        </w:rPr>
      </w:pPr>
      <w:r w:rsidRPr="00C47629">
        <w:rPr>
          <w:rFonts w:ascii="Arial" w:hAnsi="Arial" w:cs="Arial"/>
          <w:color w:val="0F6FC6" w:themeColor="accent1"/>
          <w:sz w:val="36"/>
        </w:rPr>
        <w:t>Skills</w:t>
      </w:r>
    </w:p>
    <w:p w14:paraId="1EB90BB1" w14:textId="141262E8" w:rsidR="004140B8" w:rsidRDefault="004140B8" w:rsidP="004140B8">
      <w:pPr>
        <w:rPr>
          <w:sz w:val="32"/>
        </w:rPr>
      </w:pPr>
      <w:r>
        <w:rPr>
          <w:b/>
          <w:sz w:val="32"/>
        </w:rPr>
        <w:t xml:space="preserve">Front End: </w:t>
      </w:r>
      <w:r>
        <w:rPr>
          <w:sz w:val="32"/>
        </w:rPr>
        <w:t xml:space="preserve">HTML/CSS, JavaScript, </w:t>
      </w:r>
      <w:proofErr w:type="spellStart"/>
      <w:r>
        <w:rPr>
          <w:sz w:val="32"/>
        </w:rPr>
        <w:t>JQuery</w:t>
      </w:r>
      <w:proofErr w:type="spellEnd"/>
      <w:r>
        <w:rPr>
          <w:sz w:val="32"/>
        </w:rPr>
        <w:t xml:space="preserve">, AJAX/Promises, </w:t>
      </w:r>
      <w:proofErr w:type="spellStart"/>
      <w:r>
        <w:rPr>
          <w:sz w:val="32"/>
        </w:rPr>
        <w:t>BackboneJS</w:t>
      </w:r>
      <w:proofErr w:type="spellEnd"/>
      <w:r>
        <w:rPr>
          <w:sz w:val="32"/>
        </w:rPr>
        <w:t>, Angular 2,</w:t>
      </w:r>
      <w:r w:rsidR="00336B27">
        <w:rPr>
          <w:sz w:val="32"/>
        </w:rPr>
        <w:t xml:space="preserve"> </w:t>
      </w:r>
      <w:proofErr w:type="spellStart"/>
      <w:r w:rsidR="00336B27">
        <w:rPr>
          <w:sz w:val="32"/>
        </w:rPr>
        <w:t>ReactJS</w:t>
      </w:r>
      <w:proofErr w:type="spellEnd"/>
      <w:r w:rsidR="00336B27">
        <w:rPr>
          <w:sz w:val="32"/>
        </w:rPr>
        <w:t>,</w:t>
      </w:r>
      <w:r>
        <w:rPr>
          <w:sz w:val="32"/>
        </w:rPr>
        <w:t xml:space="preserve"> Responsive</w:t>
      </w:r>
      <w:r w:rsidR="00F55582">
        <w:rPr>
          <w:sz w:val="32"/>
        </w:rPr>
        <w:t>/ Mobile First</w:t>
      </w:r>
      <w:r>
        <w:rPr>
          <w:sz w:val="32"/>
        </w:rPr>
        <w:t xml:space="preserve"> Web Design, SCSS/</w:t>
      </w:r>
      <w:r w:rsidR="00467115">
        <w:rPr>
          <w:sz w:val="32"/>
        </w:rPr>
        <w:t>Less</w:t>
      </w:r>
      <w:r>
        <w:rPr>
          <w:sz w:val="32"/>
        </w:rPr>
        <w:t xml:space="preserve">, </w:t>
      </w:r>
      <w:proofErr w:type="spellStart"/>
      <w:r>
        <w:rPr>
          <w:sz w:val="32"/>
        </w:rPr>
        <w:t>GulpJS</w:t>
      </w:r>
      <w:proofErr w:type="spellEnd"/>
    </w:p>
    <w:p w14:paraId="20349610" w14:textId="2F64EC2B" w:rsidR="004140B8" w:rsidRDefault="004140B8" w:rsidP="004140B8">
      <w:pPr>
        <w:rPr>
          <w:sz w:val="32"/>
        </w:rPr>
      </w:pPr>
      <w:r>
        <w:rPr>
          <w:b/>
          <w:sz w:val="32"/>
        </w:rPr>
        <w:t xml:space="preserve">Back End: </w:t>
      </w:r>
      <w:r>
        <w:rPr>
          <w:sz w:val="32"/>
        </w:rPr>
        <w:t xml:space="preserve">C#, .NET Framework, </w:t>
      </w:r>
      <w:r w:rsidR="00B337C1">
        <w:rPr>
          <w:sz w:val="32"/>
        </w:rPr>
        <w:t>T-</w:t>
      </w:r>
      <w:r>
        <w:rPr>
          <w:sz w:val="32"/>
        </w:rPr>
        <w:t xml:space="preserve">SQL, </w:t>
      </w:r>
      <w:proofErr w:type="spellStart"/>
      <w:r>
        <w:rPr>
          <w:sz w:val="32"/>
        </w:rPr>
        <w:t>NodeJS</w:t>
      </w:r>
      <w:proofErr w:type="spellEnd"/>
      <w:r w:rsidR="00577B16">
        <w:rPr>
          <w:sz w:val="32"/>
        </w:rPr>
        <w:t xml:space="preserve">, </w:t>
      </w:r>
      <w:proofErr w:type="spellStart"/>
      <w:r w:rsidR="00577B16">
        <w:rPr>
          <w:sz w:val="32"/>
        </w:rPr>
        <w:t>ExpressJS</w:t>
      </w:r>
      <w:proofErr w:type="spellEnd"/>
    </w:p>
    <w:p w14:paraId="70AD1140" w14:textId="2132A4B2" w:rsidR="007E58A2" w:rsidRPr="00546519" w:rsidRDefault="004140B8" w:rsidP="007E58A2">
      <w:pPr>
        <w:rPr>
          <w:sz w:val="32"/>
        </w:rPr>
      </w:pPr>
      <w:r>
        <w:rPr>
          <w:b/>
          <w:sz w:val="32"/>
        </w:rPr>
        <w:t xml:space="preserve">Other: </w:t>
      </w:r>
      <w:proofErr w:type="spellStart"/>
      <w:r w:rsidR="00467115">
        <w:rPr>
          <w:sz w:val="32"/>
        </w:rPr>
        <w:t>Git</w:t>
      </w:r>
      <w:proofErr w:type="spellEnd"/>
      <w:r w:rsidR="00467115">
        <w:rPr>
          <w:sz w:val="32"/>
        </w:rPr>
        <w:t>, Unit Testing, Agile Scrum Methodologies</w:t>
      </w:r>
    </w:p>
    <w:p w14:paraId="4C823492" w14:textId="77777777" w:rsidR="00843DAF" w:rsidRPr="00C47629" w:rsidRDefault="00843DAF" w:rsidP="00563964">
      <w:pPr>
        <w:pStyle w:val="SectionHeading"/>
        <w:spacing w:before="240" w:after="240" w:line="240" w:lineRule="auto"/>
        <w:rPr>
          <w:rFonts w:ascii="Arial" w:hAnsi="Arial" w:cs="Arial"/>
          <w:color w:val="0F6FC6" w:themeColor="accent1"/>
          <w:sz w:val="36"/>
        </w:rPr>
      </w:pPr>
      <w:r w:rsidRPr="00C47629">
        <w:rPr>
          <w:rFonts w:ascii="Arial" w:hAnsi="Arial" w:cs="Arial"/>
          <w:color w:val="0F6FC6" w:themeColor="accent1"/>
          <w:sz w:val="36"/>
        </w:rPr>
        <w:t>Education</w:t>
      </w:r>
    </w:p>
    <w:tbl>
      <w:tblPr>
        <w:tblStyle w:val="ResumeTable"/>
        <w:tblW w:w="0" w:type="auto"/>
        <w:jc w:val="center"/>
        <w:tblLook w:val="04A0" w:firstRow="1" w:lastRow="0" w:firstColumn="1" w:lastColumn="0" w:noHBand="0" w:noVBand="1"/>
      </w:tblPr>
      <w:tblGrid>
        <w:gridCol w:w="4311"/>
        <w:gridCol w:w="4563"/>
      </w:tblGrid>
      <w:tr w:rsidR="00D14F8B" w:rsidRPr="00C47629" w14:paraId="12A123E5" w14:textId="77777777" w:rsidTr="00901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311" w:type="dxa"/>
            <w:tcBorders>
              <w:top w:val="none" w:sz="0" w:space="0" w:color="auto"/>
              <w:bottom w:val="none" w:sz="0" w:space="0" w:color="auto"/>
            </w:tcBorders>
          </w:tcPr>
          <w:p w14:paraId="3A279B35" w14:textId="44FAA09A" w:rsidR="00D14F8B" w:rsidRPr="00C47629" w:rsidRDefault="00901F59" w:rsidP="00D14F8B">
            <w:pPr>
              <w:spacing w:line="240" w:lineRule="auto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August 2014 - </w:t>
            </w:r>
            <w:r w:rsidR="00D14F8B" w:rsidRPr="00C47629">
              <w:rPr>
                <w:b/>
                <w:sz w:val="28"/>
                <w:szCs w:val="24"/>
              </w:rPr>
              <w:t>Nov 2014</w:t>
            </w:r>
          </w:p>
        </w:tc>
        <w:tc>
          <w:tcPr>
            <w:tcW w:w="4563" w:type="dxa"/>
            <w:tcBorders>
              <w:top w:val="none" w:sz="0" w:space="0" w:color="auto"/>
              <w:bottom w:val="none" w:sz="0" w:space="0" w:color="auto"/>
            </w:tcBorders>
          </w:tcPr>
          <w:p w14:paraId="3BC7DB29" w14:textId="77777777" w:rsidR="00E95244" w:rsidRDefault="00D14F8B" w:rsidP="004E5B4C">
            <w:pPr>
              <w:spacing w:after="0" w:line="240" w:lineRule="auto"/>
              <w:jc w:val="right"/>
              <w:rPr>
                <w:sz w:val="28"/>
                <w:szCs w:val="26"/>
              </w:rPr>
            </w:pPr>
            <w:r w:rsidRPr="0056071C">
              <w:rPr>
                <w:sz w:val="28"/>
                <w:szCs w:val="26"/>
              </w:rPr>
              <w:t xml:space="preserve">Front End Engineering, </w:t>
            </w:r>
          </w:p>
          <w:p w14:paraId="1C7A15C0" w14:textId="7D2F8C02" w:rsidR="00D14F8B" w:rsidRPr="00E95244" w:rsidRDefault="00D14F8B" w:rsidP="004E5B4C">
            <w:pPr>
              <w:spacing w:after="0" w:line="240" w:lineRule="auto"/>
              <w:jc w:val="right"/>
              <w:rPr>
                <w:i/>
                <w:sz w:val="28"/>
                <w:szCs w:val="26"/>
              </w:rPr>
            </w:pPr>
            <w:r w:rsidRPr="00E95244">
              <w:rPr>
                <w:i/>
                <w:sz w:val="28"/>
                <w:szCs w:val="26"/>
              </w:rPr>
              <w:t>The Iron Yard</w:t>
            </w:r>
          </w:p>
        </w:tc>
      </w:tr>
      <w:tr w:rsidR="00D14F8B" w:rsidRPr="00C47629" w14:paraId="0F1278E5" w14:textId="77777777" w:rsidTr="00901F59">
        <w:trPr>
          <w:trHeight w:val="153"/>
          <w:jc w:val="center"/>
        </w:trPr>
        <w:tc>
          <w:tcPr>
            <w:tcW w:w="4311" w:type="dxa"/>
          </w:tcPr>
          <w:p w14:paraId="4AEAC40F" w14:textId="5DF02084" w:rsidR="00D14F8B" w:rsidRPr="00C47629" w:rsidRDefault="00901F59" w:rsidP="00D14F8B">
            <w:pPr>
              <w:spacing w:line="240" w:lineRule="auto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September 2010 - </w:t>
            </w:r>
            <w:r w:rsidR="00D14F8B" w:rsidRPr="00C47629">
              <w:rPr>
                <w:b/>
                <w:sz w:val="28"/>
                <w:szCs w:val="24"/>
              </w:rPr>
              <w:t>May 2014</w:t>
            </w:r>
          </w:p>
        </w:tc>
        <w:tc>
          <w:tcPr>
            <w:tcW w:w="4563" w:type="dxa"/>
          </w:tcPr>
          <w:p w14:paraId="241B19F2" w14:textId="77777777" w:rsidR="00E95244" w:rsidRDefault="00D14F8B" w:rsidP="004E5B4C">
            <w:pPr>
              <w:spacing w:after="0" w:line="240" w:lineRule="auto"/>
              <w:jc w:val="right"/>
              <w:rPr>
                <w:sz w:val="28"/>
                <w:szCs w:val="26"/>
              </w:rPr>
            </w:pPr>
            <w:r w:rsidRPr="0056071C">
              <w:rPr>
                <w:sz w:val="28"/>
                <w:szCs w:val="26"/>
              </w:rPr>
              <w:t xml:space="preserve">Associates of Arts and Science, </w:t>
            </w:r>
          </w:p>
          <w:p w14:paraId="2B70524F" w14:textId="3EBF1E13" w:rsidR="00D14F8B" w:rsidRPr="00E95244" w:rsidRDefault="00D14F8B" w:rsidP="004E5B4C">
            <w:pPr>
              <w:spacing w:after="0" w:line="240" w:lineRule="auto"/>
              <w:jc w:val="right"/>
              <w:rPr>
                <w:i/>
                <w:sz w:val="28"/>
                <w:szCs w:val="26"/>
              </w:rPr>
            </w:pPr>
            <w:r w:rsidRPr="00E95244">
              <w:rPr>
                <w:i/>
                <w:sz w:val="28"/>
                <w:szCs w:val="26"/>
              </w:rPr>
              <w:t>Greenville Technical College</w:t>
            </w:r>
          </w:p>
        </w:tc>
      </w:tr>
    </w:tbl>
    <w:p w14:paraId="52B494A6" w14:textId="3232241C" w:rsidR="0089108E" w:rsidRDefault="00015D7D" w:rsidP="00563964">
      <w:pPr>
        <w:pStyle w:val="SectionHeading"/>
        <w:spacing w:before="240" w:after="240" w:line="240" w:lineRule="auto"/>
        <w:rPr>
          <w:rFonts w:ascii="Arial" w:hAnsi="Arial" w:cs="Arial"/>
          <w:color w:val="0F6FC6" w:themeColor="accent1"/>
          <w:sz w:val="36"/>
        </w:rPr>
      </w:pPr>
      <w:r w:rsidRPr="00C47629">
        <w:rPr>
          <w:rFonts w:ascii="Arial" w:hAnsi="Arial" w:cs="Arial"/>
          <w:color w:val="0F6FC6" w:themeColor="accent1"/>
          <w:sz w:val="36"/>
        </w:rPr>
        <w:t>Experience</w:t>
      </w:r>
    </w:p>
    <w:tbl>
      <w:tblPr>
        <w:tblStyle w:val="TableGrid"/>
        <w:tblW w:w="0" w:type="auto"/>
        <w:jc w:val="center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4"/>
        <w:gridCol w:w="4644"/>
      </w:tblGrid>
      <w:tr w:rsidR="007C75D2" w14:paraId="59D406B0" w14:textId="77777777" w:rsidTr="0002334E">
        <w:trPr>
          <w:trHeight w:val="556"/>
          <w:jc w:val="center"/>
        </w:trPr>
        <w:tc>
          <w:tcPr>
            <w:tcW w:w="4424" w:type="dxa"/>
          </w:tcPr>
          <w:p w14:paraId="4F1D2043" w14:textId="1CD3E900" w:rsidR="007C75D2" w:rsidRDefault="00206A5D" w:rsidP="00302105">
            <w:r w:rsidRPr="00BC37E6">
              <w:rPr>
                <w:b/>
                <w:sz w:val="28"/>
              </w:rPr>
              <w:t xml:space="preserve">May 2016 </w:t>
            </w:r>
            <w:r w:rsidR="00302105">
              <w:rPr>
                <w:b/>
                <w:sz w:val="28"/>
              </w:rPr>
              <w:t>–</w:t>
            </w:r>
            <w:r w:rsidRPr="00BC37E6">
              <w:rPr>
                <w:b/>
                <w:sz w:val="28"/>
              </w:rPr>
              <w:t xml:space="preserve"> </w:t>
            </w:r>
            <w:r w:rsidR="00302105">
              <w:rPr>
                <w:b/>
                <w:sz w:val="28"/>
              </w:rPr>
              <w:t>May 2017</w:t>
            </w:r>
          </w:p>
        </w:tc>
        <w:tc>
          <w:tcPr>
            <w:tcW w:w="4644" w:type="dxa"/>
          </w:tcPr>
          <w:p w14:paraId="5588085F" w14:textId="77777777" w:rsidR="00BD2BDC" w:rsidRDefault="00BC37E6" w:rsidP="00BC37E6">
            <w:pPr>
              <w:spacing w:line="240" w:lineRule="auto"/>
              <w:jc w:val="right"/>
              <w:rPr>
                <w:sz w:val="28"/>
                <w:szCs w:val="26"/>
              </w:rPr>
            </w:pPr>
            <w:r w:rsidRPr="0056071C">
              <w:rPr>
                <w:sz w:val="28"/>
                <w:szCs w:val="26"/>
              </w:rPr>
              <w:t xml:space="preserve">Apprentice Consultant, </w:t>
            </w:r>
          </w:p>
          <w:p w14:paraId="2B6B98DC" w14:textId="5EB61235" w:rsidR="007C75D2" w:rsidRPr="009806D5" w:rsidRDefault="00BC37E6" w:rsidP="00BC37E6">
            <w:pPr>
              <w:spacing w:line="240" w:lineRule="auto"/>
              <w:jc w:val="right"/>
              <w:rPr>
                <w:i/>
                <w:sz w:val="28"/>
                <w:szCs w:val="26"/>
              </w:rPr>
            </w:pPr>
            <w:r w:rsidRPr="009806D5">
              <w:rPr>
                <w:i/>
                <w:sz w:val="28"/>
                <w:szCs w:val="26"/>
              </w:rPr>
              <w:t>Elegant Software Solutions</w:t>
            </w:r>
          </w:p>
        </w:tc>
      </w:tr>
      <w:tr w:rsidR="007C75D2" w14:paraId="6771EC18" w14:textId="77777777" w:rsidTr="00C43EE0">
        <w:trPr>
          <w:trHeight w:val="396"/>
          <w:jc w:val="center"/>
        </w:trPr>
        <w:tc>
          <w:tcPr>
            <w:tcW w:w="4424" w:type="dxa"/>
          </w:tcPr>
          <w:p w14:paraId="361174D1" w14:textId="440D2C8B" w:rsidR="007C75D2" w:rsidRDefault="00206A5D" w:rsidP="00206A5D">
            <w:r w:rsidRPr="00C47629">
              <w:rPr>
                <w:b/>
                <w:sz w:val="28"/>
              </w:rPr>
              <w:t xml:space="preserve">September 2015 </w:t>
            </w:r>
            <w:r>
              <w:rPr>
                <w:b/>
                <w:sz w:val="28"/>
              </w:rPr>
              <w:t>–</w:t>
            </w:r>
            <w:r w:rsidRPr="00C4762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February 2016</w:t>
            </w:r>
          </w:p>
        </w:tc>
        <w:tc>
          <w:tcPr>
            <w:tcW w:w="4644" w:type="dxa"/>
          </w:tcPr>
          <w:p w14:paraId="09E55219" w14:textId="77777777" w:rsidR="00BD2BDC" w:rsidRDefault="00483030" w:rsidP="007C75D2">
            <w:pPr>
              <w:spacing w:line="240" w:lineRule="auto"/>
              <w:jc w:val="right"/>
              <w:rPr>
                <w:i/>
                <w:sz w:val="28"/>
                <w:szCs w:val="26"/>
              </w:rPr>
            </w:pPr>
            <w:r w:rsidRPr="0056071C">
              <w:rPr>
                <w:sz w:val="28"/>
                <w:szCs w:val="26"/>
              </w:rPr>
              <w:t>Freelance Web Developer</w:t>
            </w:r>
            <w:r w:rsidRPr="0056071C">
              <w:rPr>
                <w:i/>
                <w:sz w:val="28"/>
                <w:szCs w:val="26"/>
              </w:rPr>
              <w:t>,</w:t>
            </w:r>
          </w:p>
          <w:p w14:paraId="56BB3876" w14:textId="3D8B5090" w:rsidR="007C75D2" w:rsidRPr="0056071C" w:rsidRDefault="00483030" w:rsidP="007C75D2">
            <w:pPr>
              <w:spacing w:line="240" w:lineRule="auto"/>
              <w:jc w:val="right"/>
              <w:rPr>
                <w:i/>
                <w:sz w:val="28"/>
                <w:szCs w:val="26"/>
              </w:rPr>
            </w:pPr>
            <w:r w:rsidRPr="0056071C">
              <w:rPr>
                <w:i/>
                <w:sz w:val="28"/>
                <w:szCs w:val="26"/>
              </w:rPr>
              <w:t xml:space="preserve"> </w:t>
            </w:r>
            <w:proofErr w:type="spellStart"/>
            <w:r w:rsidRPr="0056071C">
              <w:rPr>
                <w:i/>
                <w:sz w:val="28"/>
                <w:szCs w:val="26"/>
              </w:rPr>
              <w:t>BeseechMe</w:t>
            </w:r>
            <w:proofErr w:type="spellEnd"/>
          </w:p>
        </w:tc>
      </w:tr>
      <w:tr w:rsidR="007C75D2" w14:paraId="7972A5F4" w14:textId="77777777" w:rsidTr="00C43EE0">
        <w:trPr>
          <w:jc w:val="center"/>
        </w:trPr>
        <w:tc>
          <w:tcPr>
            <w:tcW w:w="4424" w:type="dxa"/>
          </w:tcPr>
          <w:p w14:paraId="187B3DC5" w14:textId="7D698CAE" w:rsidR="007C75D2" w:rsidRDefault="00206A5D" w:rsidP="007C75D2">
            <w:r w:rsidRPr="00C47629">
              <w:rPr>
                <w:b/>
                <w:sz w:val="28"/>
              </w:rPr>
              <w:t xml:space="preserve">May 2015 </w:t>
            </w:r>
            <w:r>
              <w:rPr>
                <w:b/>
                <w:sz w:val="28"/>
              </w:rPr>
              <w:t>–</w:t>
            </w:r>
            <w:r w:rsidRPr="00C4762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February 2016</w:t>
            </w:r>
          </w:p>
        </w:tc>
        <w:tc>
          <w:tcPr>
            <w:tcW w:w="4644" w:type="dxa"/>
          </w:tcPr>
          <w:p w14:paraId="4AFD7B5E" w14:textId="280E774D" w:rsidR="007C75D2" w:rsidRPr="0056071C" w:rsidRDefault="00483030" w:rsidP="007C75D2">
            <w:pPr>
              <w:jc w:val="right"/>
              <w:rPr>
                <w:i/>
                <w:sz w:val="28"/>
              </w:rPr>
            </w:pPr>
            <w:r w:rsidRPr="0056071C">
              <w:rPr>
                <w:sz w:val="28"/>
                <w:szCs w:val="26"/>
              </w:rPr>
              <w:t>Freelance Web Developer</w:t>
            </w:r>
            <w:r w:rsidRPr="0056071C">
              <w:rPr>
                <w:i/>
                <w:sz w:val="28"/>
                <w:szCs w:val="26"/>
              </w:rPr>
              <w:t>, CollegeVibe.com</w:t>
            </w:r>
          </w:p>
        </w:tc>
      </w:tr>
      <w:tr w:rsidR="00483030" w14:paraId="5AE30145" w14:textId="77777777" w:rsidTr="00C43EE0">
        <w:trPr>
          <w:trHeight w:val="430"/>
          <w:jc w:val="center"/>
        </w:trPr>
        <w:tc>
          <w:tcPr>
            <w:tcW w:w="4424" w:type="dxa"/>
          </w:tcPr>
          <w:p w14:paraId="3E55758E" w14:textId="168BF795" w:rsidR="00483030" w:rsidRDefault="00483030" w:rsidP="00483030">
            <w:r w:rsidRPr="00C47629">
              <w:rPr>
                <w:b/>
                <w:sz w:val="28"/>
              </w:rPr>
              <w:t>April 2015 – Apr 2015</w:t>
            </w:r>
          </w:p>
        </w:tc>
        <w:tc>
          <w:tcPr>
            <w:tcW w:w="4644" w:type="dxa"/>
          </w:tcPr>
          <w:p w14:paraId="28A7B75E" w14:textId="77777777" w:rsidR="00621E32" w:rsidRDefault="00483030" w:rsidP="00483030">
            <w:pPr>
              <w:spacing w:line="240" w:lineRule="auto"/>
              <w:jc w:val="right"/>
              <w:rPr>
                <w:i/>
                <w:sz w:val="28"/>
                <w:szCs w:val="26"/>
              </w:rPr>
            </w:pPr>
            <w:r w:rsidRPr="0056071C">
              <w:rPr>
                <w:sz w:val="28"/>
                <w:szCs w:val="26"/>
              </w:rPr>
              <w:t>Freelance Web Developer</w:t>
            </w:r>
            <w:r w:rsidRPr="0056071C">
              <w:rPr>
                <w:i/>
                <w:sz w:val="28"/>
                <w:szCs w:val="26"/>
              </w:rPr>
              <w:t xml:space="preserve">, </w:t>
            </w:r>
          </w:p>
          <w:p w14:paraId="6F8BA26C" w14:textId="1AD2DB1D" w:rsidR="00483030" w:rsidRPr="0056071C" w:rsidRDefault="00483030" w:rsidP="00483030">
            <w:pPr>
              <w:spacing w:line="240" w:lineRule="auto"/>
              <w:jc w:val="right"/>
              <w:rPr>
                <w:sz w:val="28"/>
                <w:szCs w:val="26"/>
              </w:rPr>
            </w:pPr>
            <w:r w:rsidRPr="0056071C">
              <w:rPr>
                <w:i/>
                <w:sz w:val="28"/>
                <w:szCs w:val="26"/>
              </w:rPr>
              <w:t xml:space="preserve">Hey </w:t>
            </w:r>
            <w:proofErr w:type="spellStart"/>
            <w:r w:rsidRPr="0056071C">
              <w:rPr>
                <w:i/>
                <w:sz w:val="28"/>
                <w:szCs w:val="26"/>
              </w:rPr>
              <w:t>Neighbor,LLC</w:t>
            </w:r>
            <w:bookmarkStart w:id="0" w:name="_GoBack"/>
            <w:bookmarkEnd w:id="0"/>
            <w:proofErr w:type="spellEnd"/>
          </w:p>
        </w:tc>
      </w:tr>
    </w:tbl>
    <w:p w14:paraId="24B19631" w14:textId="6FEDBCA5" w:rsidR="00C35EC2" w:rsidRPr="00C47629" w:rsidRDefault="00C35EC2" w:rsidP="004E5B4C">
      <w:pPr>
        <w:tabs>
          <w:tab w:val="left" w:pos="2730"/>
        </w:tabs>
        <w:rPr>
          <w:sz w:val="4"/>
        </w:rPr>
      </w:pPr>
    </w:p>
    <w:sectPr w:rsidR="00C35EC2" w:rsidRPr="00C47629" w:rsidSect="00C25287">
      <w:footerReference w:type="default" r:id="rId10"/>
      <w:pgSz w:w="12240" w:h="15840" w:code="1"/>
      <w:pgMar w:top="1080" w:right="1584" w:bottom="72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604DC" w14:textId="77777777" w:rsidR="0078636A" w:rsidRDefault="0078636A">
      <w:pPr>
        <w:spacing w:after="0"/>
      </w:pPr>
      <w:r>
        <w:separator/>
      </w:r>
    </w:p>
    <w:p w14:paraId="52554FE0" w14:textId="77777777" w:rsidR="0078636A" w:rsidRDefault="0078636A"/>
  </w:endnote>
  <w:endnote w:type="continuationSeparator" w:id="0">
    <w:p w14:paraId="71E82137" w14:textId="77777777" w:rsidR="0078636A" w:rsidRDefault="0078636A">
      <w:pPr>
        <w:spacing w:after="0"/>
      </w:pPr>
      <w:r>
        <w:continuationSeparator/>
      </w:r>
    </w:p>
    <w:p w14:paraId="714F3BC8" w14:textId="77777777" w:rsidR="0078636A" w:rsidRDefault="007863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2E6D9" w14:textId="77777777" w:rsidR="0078636A" w:rsidRDefault="0078636A" w:rsidP="004E5B4C">
    <w:pPr>
      <w:pStyle w:val="Footer"/>
      <w:jc w:val="center"/>
    </w:pPr>
  </w:p>
  <w:p w14:paraId="775EE6E6" w14:textId="77777777" w:rsidR="0078636A" w:rsidRDefault="0078636A" w:rsidP="004E5B4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B9B09" w14:textId="77777777" w:rsidR="0078636A" w:rsidRDefault="0078636A">
      <w:pPr>
        <w:spacing w:after="0"/>
      </w:pPr>
      <w:r>
        <w:separator/>
      </w:r>
    </w:p>
    <w:p w14:paraId="42D77BD1" w14:textId="77777777" w:rsidR="0078636A" w:rsidRDefault="0078636A"/>
  </w:footnote>
  <w:footnote w:type="continuationSeparator" w:id="0">
    <w:p w14:paraId="5BE1A20B" w14:textId="77777777" w:rsidR="0078636A" w:rsidRDefault="0078636A">
      <w:pPr>
        <w:spacing w:after="0"/>
      </w:pPr>
      <w:r>
        <w:continuationSeparator/>
      </w:r>
    </w:p>
    <w:p w14:paraId="7A12551D" w14:textId="77777777" w:rsidR="0078636A" w:rsidRDefault="0078636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5pt;height:15pt" o:bullet="t">
        <v:imagedata r:id="rId1" o:title="Green Ball"/>
      </v:shape>
    </w:pict>
  </w:numPicBullet>
  <w:abstractNum w:abstractNumId="0">
    <w:nsid w:val="FFFFFF89"/>
    <w:multiLevelType w:val="singleLevel"/>
    <w:tmpl w:val="7E3AEE7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  <w:sz w:val="16"/>
      </w:rPr>
    </w:lvl>
  </w:abstractNum>
  <w:abstractNum w:abstractNumId="2">
    <w:nsid w:val="09EC5942"/>
    <w:multiLevelType w:val="hybridMultilevel"/>
    <w:tmpl w:val="E0EA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E24A0"/>
    <w:multiLevelType w:val="multilevel"/>
    <w:tmpl w:val="5F5A88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D7ED0"/>
    <w:multiLevelType w:val="hybridMultilevel"/>
    <w:tmpl w:val="E68072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>
    <w:nsid w:val="371858B1"/>
    <w:multiLevelType w:val="hybridMultilevel"/>
    <w:tmpl w:val="A1E0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D046A"/>
    <w:multiLevelType w:val="hybridMultilevel"/>
    <w:tmpl w:val="17D48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FA317E"/>
    <w:multiLevelType w:val="hybridMultilevel"/>
    <w:tmpl w:val="D53E6E1C"/>
    <w:lvl w:ilvl="0" w:tplc="274A923A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56BBE"/>
    <w:multiLevelType w:val="hybridMultilevel"/>
    <w:tmpl w:val="5F5A8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16DA5"/>
    <w:multiLevelType w:val="hybridMultilevel"/>
    <w:tmpl w:val="5E1CB20C"/>
    <w:lvl w:ilvl="0" w:tplc="274A923A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848D3"/>
    <w:multiLevelType w:val="hybridMultilevel"/>
    <w:tmpl w:val="35067730"/>
    <w:lvl w:ilvl="0" w:tplc="6B9475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D09E9"/>
    <w:multiLevelType w:val="multilevel"/>
    <w:tmpl w:val="5F5A88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1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  <w:num w:numId="11">
    <w:abstractNumId w:val="7"/>
  </w:num>
  <w:num w:numId="12">
    <w:abstractNumId w:val="12"/>
  </w:num>
  <w:num w:numId="13">
    <w:abstractNumId w:val="9"/>
  </w:num>
  <w:num w:numId="14">
    <w:abstractNumId w:val="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79"/>
    <w:rsid w:val="000025EC"/>
    <w:rsid w:val="00015D7D"/>
    <w:rsid w:val="0002334E"/>
    <w:rsid w:val="000507D0"/>
    <w:rsid w:val="001012DD"/>
    <w:rsid w:val="001278A5"/>
    <w:rsid w:val="00140CB7"/>
    <w:rsid w:val="00151DB9"/>
    <w:rsid w:val="001569DA"/>
    <w:rsid w:val="00164B85"/>
    <w:rsid w:val="001F2815"/>
    <w:rsid w:val="00206A5D"/>
    <w:rsid w:val="00293FFE"/>
    <w:rsid w:val="002C67C2"/>
    <w:rsid w:val="002F3508"/>
    <w:rsid w:val="00302105"/>
    <w:rsid w:val="00336B27"/>
    <w:rsid w:val="00350D7C"/>
    <w:rsid w:val="003924B7"/>
    <w:rsid w:val="004140B8"/>
    <w:rsid w:val="00464B74"/>
    <w:rsid w:val="00467115"/>
    <w:rsid w:val="00483030"/>
    <w:rsid w:val="00496137"/>
    <w:rsid w:val="004D098B"/>
    <w:rsid w:val="004E5B4C"/>
    <w:rsid w:val="00522011"/>
    <w:rsid w:val="00546519"/>
    <w:rsid w:val="0056071C"/>
    <w:rsid w:val="00563964"/>
    <w:rsid w:val="005771A5"/>
    <w:rsid w:val="00577B16"/>
    <w:rsid w:val="00581BF2"/>
    <w:rsid w:val="005917B7"/>
    <w:rsid w:val="005E3034"/>
    <w:rsid w:val="00604427"/>
    <w:rsid w:val="00621E32"/>
    <w:rsid w:val="00632D66"/>
    <w:rsid w:val="006613E3"/>
    <w:rsid w:val="00683102"/>
    <w:rsid w:val="00695A7C"/>
    <w:rsid w:val="006A7B16"/>
    <w:rsid w:val="006D19F1"/>
    <w:rsid w:val="006E3881"/>
    <w:rsid w:val="006E59A5"/>
    <w:rsid w:val="0075750F"/>
    <w:rsid w:val="00770079"/>
    <w:rsid w:val="0078636A"/>
    <w:rsid w:val="007C75D2"/>
    <w:rsid w:val="007E58A2"/>
    <w:rsid w:val="007F4028"/>
    <w:rsid w:val="00806C92"/>
    <w:rsid w:val="00811BB3"/>
    <w:rsid w:val="00834535"/>
    <w:rsid w:val="0083765D"/>
    <w:rsid w:val="00843DAF"/>
    <w:rsid w:val="00851D0A"/>
    <w:rsid w:val="00855B15"/>
    <w:rsid w:val="0086695E"/>
    <w:rsid w:val="0089108E"/>
    <w:rsid w:val="00901F59"/>
    <w:rsid w:val="009217CC"/>
    <w:rsid w:val="009241D1"/>
    <w:rsid w:val="00943EDF"/>
    <w:rsid w:val="009636BC"/>
    <w:rsid w:val="009806D5"/>
    <w:rsid w:val="009B3FB3"/>
    <w:rsid w:val="009E6A8E"/>
    <w:rsid w:val="00A11D5A"/>
    <w:rsid w:val="00A17AA9"/>
    <w:rsid w:val="00A91DAD"/>
    <w:rsid w:val="00AA50D4"/>
    <w:rsid w:val="00AA755B"/>
    <w:rsid w:val="00AC21FD"/>
    <w:rsid w:val="00AC2339"/>
    <w:rsid w:val="00B337C1"/>
    <w:rsid w:val="00B43E3A"/>
    <w:rsid w:val="00BC37E6"/>
    <w:rsid w:val="00BD2BDC"/>
    <w:rsid w:val="00C00788"/>
    <w:rsid w:val="00C25287"/>
    <w:rsid w:val="00C35EC2"/>
    <w:rsid w:val="00C43EE0"/>
    <w:rsid w:val="00C47629"/>
    <w:rsid w:val="00C62C8F"/>
    <w:rsid w:val="00CA1C57"/>
    <w:rsid w:val="00CA6B50"/>
    <w:rsid w:val="00D14F8B"/>
    <w:rsid w:val="00D150A4"/>
    <w:rsid w:val="00DD0ACB"/>
    <w:rsid w:val="00DF0C99"/>
    <w:rsid w:val="00E36109"/>
    <w:rsid w:val="00E606A7"/>
    <w:rsid w:val="00E67311"/>
    <w:rsid w:val="00E76EA4"/>
    <w:rsid w:val="00E860CB"/>
    <w:rsid w:val="00E95244"/>
    <w:rsid w:val="00ED2484"/>
    <w:rsid w:val="00EE31E2"/>
    <w:rsid w:val="00F02693"/>
    <w:rsid w:val="00F3242A"/>
    <w:rsid w:val="00F34922"/>
    <w:rsid w:val="00F55582"/>
    <w:rsid w:val="00F71F12"/>
    <w:rsid w:val="00F852C6"/>
    <w:rsid w:val="00F960E6"/>
    <w:rsid w:val="00FD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725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C6"/>
  </w:style>
  <w:style w:type="paragraph" w:styleId="Heading1">
    <w:name w:val="heading 1"/>
    <w:basedOn w:val="Normal"/>
    <w:next w:val="Normal"/>
    <w:link w:val="Heading1Char"/>
    <w:uiPriority w:val="9"/>
    <w:qFormat/>
    <w:rsid w:val="00F852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2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2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2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2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2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2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2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2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4642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2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2C6"/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pPr>
      <w:numPr>
        <w:numId w:val="5"/>
      </w:numPr>
    </w:pPr>
  </w:style>
  <w:style w:type="paragraph" w:customStyle="1" w:styleId="Subsection">
    <w:name w:val="Subsection"/>
    <w:basedOn w:val="Normal"/>
    <w:uiPriority w:val="2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852C6"/>
    <w:rPr>
      <w:i/>
      <w:iCs/>
    </w:rPr>
  </w:style>
  <w:style w:type="paragraph" w:customStyle="1" w:styleId="ContactInfo">
    <w:name w:val="Contact Info"/>
    <w:basedOn w:val="Normal"/>
    <w:uiPriority w:val="1"/>
    <w:pPr>
      <w:spacing w:after="360"/>
      <w:contextualSpacing/>
    </w:pPr>
  </w:style>
  <w:style w:type="paragraph" w:styleId="ListParagraph">
    <w:name w:val="List Paragraph"/>
    <w:basedOn w:val="Normal"/>
    <w:uiPriority w:val="34"/>
    <w:qFormat/>
    <w:rsid w:val="007700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52C6"/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2C6"/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2C6"/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2C6"/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2C6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2C6"/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2C6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2C6"/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2C6"/>
    <w:rPr>
      <w:rFonts w:asciiTheme="majorHAnsi" w:eastAsiaTheme="majorEastAsia" w:hAnsiTheme="majorHAnsi" w:cstheme="majorBidi"/>
      <w:color w:val="54642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2C6"/>
    <w:pPr>
      <w:spacing w:line="240" w:lineRule="auto"/>
    </w:pPr>
    <w:rPr>
      <w:b/>
      <w:bCs/>
      <w:smallCaps/>
      <w:color w:val="0F6FC6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2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52C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852C6"/>
    <w:rPr>
      <w:b/>
      <w:bCs/>
    </w:rPr>
  </w:style>
  <w:style w:type="paragraph" w:styleId="NoSpacing">
    <w:name w:val="No Spacing"/>
    <w:uiPriority w:val="1"/>
    <w:qFormat/>
    <w:rsid w:val="00F852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2C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2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2C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2C6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852C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52C6"/>
    <w:rPr>
      <w:b w:val="0"/>
      <w:bCs w:val="0"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F852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52C6"/>
    <w:rPr>
      <w:b/>
      <w:bCs/>
      <w:smallCaps/>
      <w:color w:val="0F6FC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52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2C6"/>
    <w:pPr>
      <w:outlineLvl w:val="9"/>
    </w:pPr>
  </w:style>
  <w:style w:type="table" w:customStyle="1" w:styleId="PlainTable4">
    <w:name w:val="Plain Table 4"/>
    <w:basedOn w:val="TableNormal"/>
    <w:uiPriority w:val="44"/>
    <w:rsid w:val="00A17A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ResumeTable1">
    <w:name w:val="Resume Table1"/>
    <w:basedOn w:val="TableNormal"/>
    <w:uiPriority w:val="99"/>
    <w:rsid w:val="00843DAF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E31E2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C6"/>
  </w:style>
  <w:style w:type="paragraph" w:styleId="Heading1">
    <w:name w:val="heading 1"/>
    <w:basedOn w:val="Normal"/>
    <w:next w:val="Normal"/>
    <w:link w:val="Heading1Char"/>
    <w:uiPriority w:val="9"/>
    <w:qFormat/>
    <w:rsid w:val="00F852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2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2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2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2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2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2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2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2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4642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2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2C6"/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pPr>
      <w:numPr>
        <w:numId w:val="5"/>
      </w:numPr>
    </w:pPr>
  </w:style>
  <w:style w:type="paragraph" w:customStyle="1" w:styleId="Subsection">
    <w:name w:val="Subsection"/>
    <w:basedOn w:val="Normal"/>
    <w:uiPriority w:val="2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852C6"/>
    <w:rPr>
      <w:i/>
      <w:iCs/>
    </w:rPr>
  </w:style>
  <w:style w:type="paragraph" w:customStyle="1" w:styleId="ContactInfo">
    <w:name w:val="Contact Info"/>
    <w:basedOn w:val="Normal"/>
    <w:uiPriority w:val="1"/>
    <w:pPr>
      <w:spacing w:after="360"/>
      <w:contextualSpacing/>
    </w:pPr>
  </w:style>
  <w:style w:type="paragraph" w:styleId="ListParagraph">
    <w:name w:val="List Paragraph"/>
    <w:basedOn w:val="Normal"/>
    <w:uiPriority w:val="34"/>
    <w:qFormat/>
    <w:rsid w:val="007700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52C6"/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2C6"/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2C6"/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2C6"/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2C6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2C6"/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2C6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2C6"/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2C6"/>
    <w:rPr>
      <w:rFonts w:asciiTheme="majorHAnsi" w:eastAsiaTheme="majorEastAsia" w:hAnsiTheme="majorHAnsi" w:cstheme="majorBidi"/>
      <w:color w:val="54642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2C6"/>
    <w:pPr>
      <w:spacing w:line="240" w:lineRule="auto"/>
    </w:pPr>
    <w:rPr>
      <w:b/>
      <w:bCs/>
      <w:smallCaps/>
      <w:color w:val="0F6FC6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2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52C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852C6"/>
    <w:rPr>
      <w:b/>
      <w:bCs/>
    </w:rPr>
  </w:style>
  <w:style w:type="paragraph" w:styleId="NoSpacing">
    <w:name w:val="No Spacing"/>
    <w:uiPriority w:val="1"/>
    <w:qFormat/>
    <w:rsid w:val="00F852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2C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2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2C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2C6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852C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52C6"/>
    <w:rPr>
      <w:b w:val="0"/>
      <w:bCs w:val="0"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F852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52C6"/>
    <w:rPr>
      <w:b/>
      <w:bCs/>
      <w:smallCaps/>
      <w:color w:val="0F6FC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52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2C6"/>
    <w:pPr>
      <w:outlineLvl w:val="9"/>
    </w:pPr>
  </w:style>
  <w:style w:type="table" w:customStyle="1" w:styleId="PlainTable4">
    <w:name w:val="Plain Table 4"/>
    <w:basedOn w:val="TableNormal"/>
    <w:uiPriority w:val="44"/>
    <w:rsid w:val="00A17A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ResumeTable1">
    <w:name w:val="Resume Table1"/>
    <w:basedOn w:val="TableNormal"/>
    <w:uiPriority w:val="99"/>
    <w:rsid w:val="00843DAF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E31E2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.hathawa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AA127F04E34B49A19532102613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B0E30-F7E6-4FF3-BD7A-7381943408B2}"/>
      </w:docPartPr>
      <w:docPartBody>
        <w:p w:rsidR="00A567D3" w:rsidRDefault="00C0327B">
          <w:pPr>
            <w:pStyle w:val="84AA127F04E34B49A1953210261371A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36"/>
    <w:rsid w:val="00137634"/>
    <w:rsid w:val="002931CC"/>
    <w:rsid w:val="003F0F95"/>
    <w:rsid w:val="00943D36"/>
    <w:rsid w:val="00A567D3"/>
    <w:rsid w:val="00B3114E"/>
    <w:rsid w:val="00BF7598"/>
    <w:rsid w:val="00C0327B"/>
    <w:rsid w:val="00E6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AA127F04E34B49A1953210261371AA">
    <w:name w:val="84AA127F04E34B49A1953210261371AA"/>
  </w:style>
  <w:style w:type="paragraph" w:customStyle="1" w:styleId="43492649ACAD4F32B227ED148D7C796E">
    <w:name w:val="43492649ACAD4F32B227ED148D7C796E"/>
  </w:style>
  <w:style w:type="paragraph" w:customStyle="1" w:styleId="D2C41EDB714F4668BD27F96480C5E857">
    <w:name w:val="D2C41EDB714F4668BD27F96480C5E857"/>
  </w:style>
  <w:style w:type="paragraph" w:customStyle="1" w:styleId="711BC8FD2F0B4095B81D69CA58A3088C">
    <w:name w:val="711BC8FD2F0B4095B81D69CA58A3088C"/>
  </w:style>
  <w:style w:type="paragraph" w:customStyle="1" w:styleId="E938A4AB50C144519A878F6ACB829148">
    <w:name w:val="E938A4AB50C144519A878F6ACB829148"/>
  </w:style>
  <w:style w:type="paragraph" w:customStyle="1" w:styleId="8CEB4FFD355A4690AF3E52572139FC82">
    <w:name w:val="8CEB4FFD355A4690AF3E52572139FC8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EADD99037049C2A5FFCE3C7A3A18B6">
    <w:name w:val="80EADD99037049C2A5FFCE3C7A3A18B6"/>
  </w:style>
  <w:style w:type="paragraph" w:customStyle="1" w:styleId="7D4656BA1CEF4F6F9352C50BDE2DE438">
    <w:name w:val="7D4656BA1CEF4F6F9352C50BDE2DE438"/>
  </w:style>
  <w:style w:type="paragraph" w:customStyle="1" w:styleId="9D6C0622692A4FD6B9D99965D40A1FC3">
    <w:name w:val="9D6C0622692A4FD6B9D99965D40A1FC3"/>
  </w:style>
  <w:style w:type="paragraph" w:customStyle="1" w:styleId="9696A94387EB45A8BFA51691041AB9C6">
    <w:name w:val="9696A94387EB45A8BFA51691041AB9C6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D4F89B5F90BC4BAEB7A79959544A9039">
    <w:name w:val="D4F89B5F90BC4BAEB7A79959544A9039"/>
  </w:style>
  <w:style w:type="paragraph" w:customStyle="1" w:styleId="6346C74AE1FE46D4B3DAC39FA51A040A">
    <w:name w:val="6346C74AE1FE46D4B3DAC39FA51A040A"/>
  </w:style>
  <w:style w:type="paragraph" w:customStyle="1" w:styleId="7FADE9469F0D46509843C1DB837F4575">
    <w:name w:val="7FADE9469F0D46509843C1DB837F4575"/>
  </w:style>
  <w:style w:type="paragraph" w:customStyle="1" w:styleId="B39A21F034754831BC4B3854654BAC6A">
    <w:name w:val="B39A21F034754831BC4B3854654BAC6A"/>
  </w:style>
  <w:style w:type="paragraph" w:customStyle="1" w:styleId="B0F25B171925482AA10A923110E85748">
    <w:name w:val="B0F25B171925482AA10A923110E85748"/>
    <w:rsid w:val="00943D36"/>
  </w:style>
  <w:style w:type="paragraph" w:customStyle="1" w:styleId="F8279034DBCD4BF88AD79A5F9B8A7F25">
    <w:name w:val="F8279034DBCD4BF88AD79A5F9B8A7F25"/>
    <w:rsid w:val="00943D36"/>
  </w:style>
  <w:style w:type="paragraph" w:customStyle="1" w:styleId="6451B37B1CD7448397F30448909FEBC0">
    <w:name w:val="6451B37B1CD7448397F30448909FEBC0"/>
    <w:rsid w:val="00943D36"/>
  </w:style>
  <w:style w:type="paragraph" w:customStyle="1" w:styleId="3DAD54270AB9463E8FCD0F5551E4CD9C">
    <w:name w:val="3DAD54270AB9463E8FCD0F5551E4CD9C"/>
    <w:rsid w:val="00A567D3"/>
  </w:style>
  <w:style w:type="paragraph" w:customStyle="1" w:styleId="3C16A330202548B8A78E9544E27F4227">
    <w:name w:val="3C16A330202548B8A78E9544E27F4227"/>
  </w:style>
  <w:style w:type="paragraph" w:customStyle="1" w:styleId="5F4D6F9520CD47888AE287AEF1D28EB1">
    <w:name w:val="5F4D6F9520CD47888AE287AEF1D28EB1"/>
  </w:style>
  <w:style w:type="paragraph" w:customStyle="1" w:styleId="AB46A14105734265A571072480D0BE5C">
    <w:name w:val="AB46A14105734265A571072480D0BE5C"/>
  </w:style>
  <w:style w:type="paragraph" w:customStyle="1" w:styleId="A4F18E16A82A441FA0F80595A6D71E90">
    <w:name w:val="A4F18E16A82A441FA0F80595A6D71E90"/>
  </w:style>
  <w:style w:type="paragraph" w:customStyle="1" w:styleId="40ACA37EDB254B118929971FD5F23CD8">
    <w:name w:val="40ACA37EDB254B118929971FD5F23CD8"/>
  </w:style>
  <w:style w:type="paragraph" w:customStyle="1" w:styleId="303F2799070E4430ADA5E0C0CD3B6D2A">
    <w:name w:val="303F2799070E4430ADA5E0C0CD3B6D2A"/>
  </w:style>
  <w:style w:type="paragraph" w:customStyle="1" w:styleId="051E322889554A2F8811BB35E9EEDEA7">
    <w:name w:val="051E322889554A2F8811BB35E9EEDEA7"/>
  </w:style>
  <w:style w:type="paragraph" w:customStyle="1" w:styleId="92A4E261009649B4A79EC72E0B64A5BD">
    <w:name w:val="92A4E261009649B4A79EC72E0B64A5BD"/>
  </w:style>
  <w:style w:type="paragraph" w:customStyle="1" w:styleId="E4A84BA598B84915955FAAE3DE6BC054">
    <w:name w:val="E4A84BA598B84915955FAAE3DE6BC054"/>
  </w:style>
  <w:style w:type="paragraph" w:customStyle="1" w:styleId="45B2D92741E744A5AF35E2200237D574">
    <w:name w:val="45B2D92741E744A5AF35E2200237D574"/>
  </w:style>
  <w:style w:type="paragraph" w:customStyle="1" w:styleId="D5F3FF1EAD9E4600B90436CFF3806E13">
    <w:name w:val="D5F3FF1EAD9E4600B90436CFF3806E13"/>
  </w:style>
  <w:style w:type="paragraph" w:customStyle="1" w:styleId="3C84BB583118490FB1B6018575252124">
    <w:name w:val="3C84BB583118490FB1B6018575252124"/>
  </w:style>
  <w:style w:type="paragraph" w:customStyle="1" w:styleId="CC5B9EC47E7240D9B8A3D6946928C2D4">
    <w:name w:val="CC5B9EC47E7240D9B8A3D6946928C2D4"/>
  </w:style>
  <w:style w:type="paragraph" w:customStyle="1" w:styleId="2F5F6650B9434D7F9F0DBFAA82009BFC">
    <w:name w:val="2F5F6650B9434D7F9F0DBFAA82009BFC"/>
  </w:style>
  <w:style w:type="paragraph" w:customStyle="1" w:styleId="EA3A2C1A65C64D75A342166A4BAED0D7">
    <w:name w:val="EA3A2C1A65C64D75A342166A4BAED0D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AA127F04E34B49A1953210261371AA">
    <w:name w:val="84AA127F04E34B49A1953210261371AA"/>
  </w:style>
  <w:style w:type="paragraph" w:customStyle="1" w:styleId="43492649ACAD4F32B227ED148D7C796E">
    <w:name w:val="43492649ACAD4F32B227ED148D7C796E"/>
  </w:style>
  <w:style w:type="paragraph" w:customStyle="1" w:styleId="D2C41EDB714F4668BD27F96480C5E857">
    <w:name w:val="D2C41EDB714F4668BD27F96480C5E857"/>
  </w:style>
  <w:style w:type="paragraph" w:customStyle="1" w:styleId="711BC8FD2F0B4095B81D69CA58A3088C">
    <w:name w:val="711BC8FD2F0B4095B81D69CA58A3088C"/>
  </w:style>
  <w:style w:type="paragraph" w:customStyle="1" w:styleId="E938A4AB50C144519A878F6ACB829148">
    <w:name w:val="E938A4AB50C144519A878F6ACB829148"/>
  </w:style>
  <w:style w:type="paragraph" w:customStyle="1" w:styleId="8CEB4FFD355A4690AF3E52572139FC82">
    <w:name w:val="8CEB4FFD355A4690AF3E52572139FC8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EADD99037049C2A5FFCE3C7A3A18B6">
    <w:name w:val="80EADD99037049C2A5FFCE3C7A3A18B6"/>
  </w:style>
  <w:style w:type="paragraph" w:customStyle="1" w:styleId="7D4656BA1CEF4F6F9352C50BDE2DE438">
    <w:name w:val="7D4656BA1CEF4F6F9352C50BDE2DE438"/>
  </w:style>
  <w:style w:type="paragraph" w:customStyle="1" w:styleId="9D6C0622692A4FD6B9D99965D40A1FC3">
    <w:name w:val="9D6C0622692A4FD6B9D99965D40A1FC3"/>
  </w:style>
  <w:style w:type="paragraph" w:customStyle="1" w:styleId="9696A94387EB45A8BFA51691041AB9C6">
    <w:name w:val="9696A94387EB45A8BFA51691041AB9C6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D4F89B5F90BC4BAEB7A79959544A9039">
    <w:name w:val="D4F89B5F90BC4BAEB7A79959544A9039"/>
  </w:style>
  <w:style w:type="paragraph" w:customStyle="1" w:styleId="6346C74AE1FE46D4B3DAC39FA51A040A">
    <w:name w:val="6346C74AE1FE46D4B3DAC39FA51A040A"/>
  </w:style>
  <w:style w:type="paragraph" w:customStyle="1" w:styleId="7FADE9469F0D46509843C1DB837F4575">
    <w:name w:val="7FADE9469F0D46509843C1DB837F4575"/>
  </w:style>
  <w:style w:type="paragraph" w:customStyle="1" w:styleId="B39A21F034754831BC4B3854654BAC6A">
    <w:name w:val="B39A21F034754831BC4B3854654BAC6A"/>
  </w:style>
  <w:style w:type="paragraph" w:customStyle="1" w:styleId="B0F25B171925482AA10A923110E85748">
    <w:name w:val="B0F25B171925482AA10A923110E85748"/>
    <w:rsid w:val="00943D36"/>
  </w:style>
  <w:style w:type="paragraph" w:customStyle="1" w:styleId="F8279034DBCD4BF88AD79A5F9B8A7F25">
    <w:name w:val="F8279034DBCD4BF88AD79A5F9B8A7F25"/>
    <w:rsid w:val="00943D36"/>
  </w:style>
  <w:style w:type="paragraph" w:customStyle="1" w:styleId="6451B37B1CD7448397F30448909FEBC0">
    <w:name w:val="6451B37B1CD7448397F30448909FEBC0"/>
    <w:rsid w:val="00943D36"/>
  </w:style>
  <w:style w:type="paragraph" w:customStyle="1" w:styleId="3DAD54270AB9463E8FCD0F5551E4CD9C">
    <w:name w:val="3DAD54270AB9463E8FCD0F5551E4CD9C"/>
    <w:rsid w:val="00A567D3"/>
  </w:style>
  <w:style w:type="paragraph" w:customStyle="1" w:styleId="3C16A330202548B8A78E9544E27F4227">
    <w:name w:val="3C16A330202548B8A78E9544E27F4227"/>
  </w:style>
  <w:style w:type="paragraph" w:customStyle="1" w:styleId="5F4D6F9520CD47888AE287AEF1D28EB1">
    <w:name w:val="5F4D6F9520CD47888AE287AEF1D28EB1"/>
  </w:style>
  <w:style w:type="paragraph" w:customStyle="1" w:styleId="AB46A14105734265A571072480D0BE5C">
    <w:name w:val="AB46A14105734265A571072480D0BE5C"/>
  </w:style>
  <w:style w:type="paragraph" w:customStyle="1" w:styleId="A4F18E16A82A441FA0F80595A6D71E90">
    <w:name w:val="A4F18E16A82A441FA0F80595A6D71E90"/>
  </w:style>
  <w:style w:type="paragraph" w:customStyle="1" w:styleId="40ACA37EDB254B118929971FD5F23CD8">
    <w:name w:val="40ACA37EDB254B118929971FD5F23CD8"/>
  </w:style>
  <w:style w:type="paragraph" w:customStyle="1" w:styleId="303F2799070E4430ADA5E0C0CD3B6D2A">
    <w:name w:val="303F2799070E4430ADA5E0C0CD3B6D2A"/>
  </w:style>
  <w:style w:type="paragraph" w:customStyle="1" w:styleId="051E322889554A2F8811BB35E9EEDEA7">
    <w:name w:val="051E322889554A2F8811BB35E9EEDEA7"/>
  </w:style>
  <w:style w:type="paragraph" w:customStyle="1" w:styleId="92A4E261009649B4A79EC72E0B64A5BD">
    <w:name w:val="92A4E261009649B4A79EC72E0B64A5BD"/>
  </w:style>
  <w:style w:type="paragraph" w:customStyle="1" w:styleId="E4A84BA598B84915955FAAE3DE6BC054">
    <w:name w:val="E4A84BA598B84915955FAAE3DE6BC054"/>
  </w:style>
  <w:style w:type="paragraph" w:customStyle="1" w:styleId="45B2D92741E744A5AF35E2200237D574">
    <w:name w:val="45B2D92741E744A5AF35E2200237D574"/>
  </w:style>
  <w:style w:type="paragraph" w:customStyle="1" w:styleId="D5F3FF1EAD9E4600B90436CFF3806E13">
    <w:name w:val="D5F3FF1EAD9E4600B90436CFF3806E13"/>
  </w:style>
  <w:style w:type="paragraph" w:customStyle="1" w:styleId="3C84BB583118490FB1B6018575252124">
    <w:name w:val="3C84BB583118490FB1B6018575252124"/>
  </w:style>
  <w:style w:type="paragraph" w:customStyle="1" w:styleId="CC5B9EC47E7240D9B8A3D6946928C2D4">
    <w:name w:val="CC5B9EC47E7240D9B8A3D6946928C2D4"/>
  </w:style>
  <w:style w:type="paragraph" w:customStyle="1" w:styleId="2F5F6650B9434D7F9F0DBFAA82009BFC">
    <w:name w:val="2F5F6650B9434D7F9F0DBFAA82009BFC"/>
  </w:style>
  <w:style w:type="paragraph" w:customStyle="1" w:styleId="EA3A2C1A65C64D75A342166A4BAED0D7">
    <w:name w:val="EA3A2C1A65C64D75A342166A4BAED0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6C24B-D337-7A48-BC67-B233949C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\Users\Justin.hathaway\AppData\Roaming\Microsoft\Templates\Resume.dotx</Template>
  <TotalTime>8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Hathaway</dc:creator>
  <cp:keywords/>
  <dc:description/>
  <cp:lastModifiedBy>Justin Hathaway</cp:lastModifiedBy>
  <cp:revision>3</cp:revision>
  <cp:lastPrinted>2017-04-11T22:20:00Z</cp:lastPrinted>
  <dcterms:created xsi:type="dcterms:W3CDTF">2017-04-11T22:20:00Z</dcterms:created>
  <dcterms:modified xsi:type="dcterms:W3CDTF">2017-04-29T18:39:00Z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